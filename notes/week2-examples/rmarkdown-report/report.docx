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main</w:t>
      </w:r>
      <w:r>
        <w:t xml:space="preserve"> </w:t>
      </w:r>
      <w:r>
        <w:t xml:space="preserve">Title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Nam</w:t>
      </w:r>
      <w:r>
        <w:t xml:space="preserve"> </w:t>
      </w:r>
      <w:r>
        <w:t xml:space="preserve">Le</w:t>
      </w:r>
      <w:r>
        <w:t xml:space="preserve"> </w:t>
      </w:r>
      <w:r>
        <w:t xml:space="preserve">and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12/14/2021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 w:rsidR="00B04F4E">
      <w:headerReference r:id="rId9" w:type="default"/>
      <w:footerReference r:id="rId10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67646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3C059AE" w14:textId="3472FF93" w:rsidR="00725ED0" w:rsidRDefault="00725ED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6073912" w14:textId="18663307" w:rsidR="00725ED0" w:rsidRDefault="00725ED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0522C" w14:textId="7749E26C" w:rsidR="000D051A" w:rsidRDefault="00F40B7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880447D" wp14:editId="123D53C3">
          <wp:simplePos x="0" y="0"/>
          <wp:positionH relativeFrom="margin">
            <wp:align>right</wp:align>
          </wp:positionH>
          <wp:positionV relativeFrom="paragraph">
            <wp:posOffset>-244165</wp:posOffset>
          </wp:positionV>
          <wp:extent cx="956207" cy="582417"/>
          <wp:effectExtent l="0" t="0" r="0" b="8255"/>
          <wp:wrapNone/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207" cy="5824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C64F09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71CA3E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31E0DE4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5368E3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D8C69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BB8319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DC962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6D0477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20A6EE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7669CC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C06369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397F039B"/>
    <w:multiLevelType w:val="hybridMultilevel"/>
    <w:tmpl w:val="E692F0EA"/>
    <w:lvl w:ilvl="0" w:tplc="D884D56E">
      <w:start w:val="1"/>
      <w:numFmt w:val="decimal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6016"/>
    <w:pPr>
      <w:keepNext/>
      <w:keepLines/>
      <w:numPr>
        <w:numId w:val="12"/>
      </w:numPr>
      <w:spacing w:after="0" w:before="200"/>
      <w:ind w:hanging="567" w:left="567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6016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rsid w:val="00686016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686016"/>
  </w:style>
  <w:style w:styleId="Header" w:type="paragraph">
    <w:name w:val="header"/>
    <w:basedOn w:val="Normal"/>
    <w:link w:val="HeaderChar"/>
    <w:unhideWhenUsed/>
    <w:rsid w:val="000D051A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051A"/>
  </w:style>
  <w:style w:styleId="Footer" w:type="paragraph">
    <w:name w:val="footer"/>
    <w:basedOn w:val="Normal"/>
    <w:link w:val="FooterChar"/>
    <w:uiPriority w:val="99"/>
    <w:unhideWhenUsed/>
    <w:rsid w:val="000D051A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D0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-Nam\UrbanDataAnalysis-SUTD\examples\rmarkdown-repor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main Title</dc:title>
  <dc:creator>Nam Le and Team</dc:creator>
  <cp:keywords/>
  <dcterms:created xsi:type="dcterms:W3CDTF">2022-02-26T04:17:33Z</dcterms:created>
  <dcterms:modified xsi:type="dcterms:W3CDTF">2022-02-26T04:17:33Z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12/14/2021</vt:lpwstr>
  </property>
  <property fmtid="{D5CDD505-2E9C-101B-9397-08002B2CF9AE}" pid="3" name="output">
    <vt:lpwstr/>
  </property>
  <property fmtid="{D5CDD505-2E9C-101B-9397-08002B2CF9AE}" pid="4" name="subtitle">
    <vt:lpwstr>This is subtitle</vt:lpwstr>
  </property>
</Properties>
</file>