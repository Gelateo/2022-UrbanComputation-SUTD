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1926" w14:textId="77777777" w:rsidR="00B04F4E" w:rsidRPr="00686016" w:rsidRDefault="00D519AA" w:rsidP="00686016">
      <w:pPr>
        <w:pStyle w:val="Title"/>
      </w:pPr>
      <w:r w:rsidRPr="00686016">
        <w:t>This is the main Title</w:t>
      </w:r>
    </w:p>
    <w:p w14:paraId="6EF4BB77" w14:textId="77777777" w:rsidR="00B04F4E" w:rsidRPr="00686016" w:rsidRDefault="00D519AA" w:rsidP="00686016">
      <w:pPr>
        <w:pStyle w:val="Subtitle"/>
      </w:pPr>
      <w:r w:rsidRPr="00686016">
        <w:t>This is subtitle</w:t>
      </w:r>
    </w:p>
    <w:p w14:paraId="3DC8BD51" w14:textId="77777777" w:rsidR="00B04F4E" w:rsidRDefault="00D519AA">
      <w:pPr>
        <w:pStyle w:val="Author"/>
      </w:pPr>
      <w:r>
        <w:t>Nam Le and Team</w:t>
      </w:r>
    </w:p>
    <w:p w14:paraId="59139448" w14:textId="77777777" w:rsidR="00B04F4E" w:rsidRDefault="00D519AA">
      <w:pPr>
        <w:pStyle w:val="Date"/>
      </w:pPr>
      <w:r>
        <w:t>12/14/2021</w:t>
      </w:r>
    </w:p>
    <w:p w14:paraId="5F2C6F69" w14:textId="77777777" w:rsidR="00B04F4E" w:rsidRPr="00686016" w:rsidRDefault="00D519AA" w:rsidP="00686016">
      <w:pPr>
        <w:pStyle w:val="Heading2"/>
      </w:pPr>
      <w:bookmarkStart w:id="0" w:name="r-markdown"/>
      <w:r w:rsidRPr="00686016">
        <w:t>R Markdown</w:t>
      </w:r>
    </w:p>
    <w:p w14:paraId="46BB0681" w14:textId="77777777" w:rsidR="00B04F4E" w:rsidRDefault="00D519A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FF56A45" w14:textId="77777777" w:rsidR="00B04F4E" w:rsidRDefault="00D519AA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54FA7FA7" w14:textId="77777777" w:rsidR="00B04F4E" w:rsidRDefault="00D519A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900186A" w14:textId="77777777" w:rsidR="00B04F4E" w:rsidRDefault="00D519A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3B55FD2" w14:textId="77777777" w:rsidR="00B04F4E" w:rsidRDefault="00D519AA" w:rsidP="00686016">
      <w:pPr>
        <w:pStyle w:val="Heading2"/>
      </w:pPr>
      <w:bookmarkStart w:id="1" w:name="including-plots"/>
      <w:bookmarkEnd w:id="0"/>
      <w:r>
        <w:t>Including Plots</w:t>
      </w:r>
    </w:p>
    <w:p w14:paraId="6029AF70" w14:textId="77777777" w:rsidR="00B04F4E" w:rsidRDefault="00D519AA">
      <w:pPr>
        <w:pStyle w:val="FirstParagraph"/>
      </w:pPr>
      <w:r>
        <w:t>You can also embed plots, for example:</w:t>
      </w:r>
    </w:p>
    <w:p w14:paraId="3A3C45B6" w14:textId="77777777" w:rsidR="00B04F4E" w:rsidRDefault="00D519AA">
      <w:pPr>
        <w:pStyle w:val="BodyText"/>
      </w:pPr>
      <w:r>
        <w:rPr>
          <w:noProof/>
        </w:rPr>
        <w:lastRenderedPageBreak/>
        <w:drawing>
          <wp:inline distT="0" distB="0" distL="0" distR="0" wp14:anchorId="20C19741" wp14:editId="3DD46B0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B31C8" w14:textId="77777777" w:rsidR="00B04F4E" w:rsidRDefault="00D519A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B04F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3693" w14:textId="77777777" w:rsidR="009045C3" w:rsidRDefault="009045C3">
      <w:pPr>
        <w:spacing w:after="0"/>
      </w:pPr>
      <w:r>
        <w:separator/>
      </w:r>
    </w:p>
  </w:endnote>
  <w:endnote w:type="continuationSeparator" w:id="0">
    <w:p w14:paraId="777FDFD7" w14:textId="77777777" w:rsidR="009045C3" w:rsidRDefault="009045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7646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C059AE" w14:textId="3472FF93" w:rsidR="00725ED0" w:rsidRDefault="00725E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6073912" w14:textId="18663307" w:rsidR="00725ED0" w:rsidRDefault="0072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DC08" w14:textId="77777777" w:rsidR="009045C3" w:rsidRDefault="009045C3">
      <w:r>
        <w:separator/>
      </w:r>
    </w:p>
  </w:footnote>
  <w:footnote w:type="continuationSeparator" w:id="0">
    <w:p w14:paraId="6D1F3D5C" w14:textId="77777777" w:rsidR="009045C3" w:rsidRDefault="0090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522C" w14:textId="7749E26C" w:rsidR="000D051A" w:rsidRDefault="00F40B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80447D" wp14:editId="123D53C3">
          <wp:simplePos x="0" y="0"/>
          <wp:positionH relativeFrom="margin">
            <wp:align>right</wp:align>
          </wp:positionH>
          <wp:positionV relativeFrom="paragraph">
            <wp:posOffset>-244165</wp:posOffset>
          </wp:positionV>
          <wp:extent cx="956207" cy="582417"/>
          <wp:effectExtent l="0" t="0" r="0" b="8255"/>
          <wp:wrapNone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207" cy="582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64F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1CA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E0DE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368E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D8C6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B83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DC96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D04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A6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669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C0636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97F039B"/>
    <w:multiLevelType w:val="hybridMultilevel"/>
    <w:tmpl w:val="E692F0EA"/>
    <w:lvl w:ilvl="0" w:tplc="D884D56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9E"/>
    <w:rsid w:val="0001099E"/>
    <w:rsid w:val="000D051A"/>
    <w:rsid w:val="000F3A31"/>
    <w:rsid w:val="003A45E0"/>
    <w:rsid w:val="0045319A"/>
    <w:rsid w:val="004B5ED6"/>
    <w:rsid w:val="004C1C8A"/>
    <w:rsid w:val="00686016"/>
    <w:rsid w:val="00725ED0"/>
    <w:rsid w:val="007823A3"/>
    <w:rsid w:val="009045C3"/>
    <w:rsid w:val="00B04F4E"/>
    <w:rsid w:val="00B5323D"/>
    <w:rsid w:val="00CF2D8A"/>
    <w:rsid w:val="00D519AA"/>
    <w:rsid w:val="00F4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5CA9E"/>
  <w15:docId w15:val="{5EFD184C-022E-40C7-B7E8-5923BF3B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6016"/>
    <w:pPr>
      <w:keepNext/>
      <w:keepLines/>
      <w:numPr>
        <w:numId w:val="12"/>
      </w:numPr>
      <w:spacing w:before="200" w:after="0"/>
      <w:ind w:left="567" w:hanging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601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68601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86016"/>
  </w:style>
  <w:style w:type="paragraph" w:styleId="Header">
    <w:name w:val="header"/>
    <w:basedOn w:val="Normal"/>
    <w:link w:val="HeaderChar"/>
    <w:unhideWhenUsed/>
    <w:rsid w:val="000D05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051A"/>
  </w:style>
  <w:style w:type="paragraph" w:styleId="Footer">
    <w:name w:val="footer"/>
    <w:basedOn w:val="Normal"/>
    <w:link w:val="FooterChar"/>
    <w:uiPriority w:val="99"/>
    <w:unhideWhenUsed/>
    <w:rsid w:val="000D05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0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-Nam\UrbanDataAnalysis-SUTD\examples\rmarkdown-repor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main Title</dc:title>
  <dc:creator>Nam Le</dc:creator>
  <cp:keywords/>
  <cp:lastModifiedBy>Nam Le</cp:lastModifiedBy>
  <cp:revision>5</cp:revision>
  <dcterms:created xsi:type="dcterms:W3CDTF">2021-12-14T17:04:00Z</dcterms:created>
  <dcterms:modified xsi:type="dcterms:W3CDTF">2022-02-26T04:17:00Z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12/14/2021</vt:lpwstr>
  </property>
  <property fmtid="{D5CDD505-2E9C-101B-9397-08002B2CF9AE}" pid="3" name="output">
    <vt:lpwstr>word_document</vt:lpwstr>
  </property>
  <property fmtid="{D5CDD505-2E9C-101B-9397-08002B2CF9AE}" pid="4" name="subtitle">
    <vt:lpwstr>This is subtitle</vt:lpwstr>
  </property>
  <property fmtid="{D5CDD505-2E9C-101B-9397-08002B2CF9AE}" pid="5" name="Docear4Word_StyleTitle">
    <vt:lpwstr>ACM SIG Proceedings With Long Author List</vt:lpwstr>
  </property>
</Properties>
</file>